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2430" w14:textId="77777777" w:rsidR="002C79E6" w:rsidRDefault="002C79E6" w:rsidP="002C79E6"/>
    <w:p w14:paraId="41983634" w14:textId="77777777" w:rsidR="002C79E6" w:rsidRDefault="002C79E6" w:rsidP="002C79E6"/>
    <w:p w14:paraId="076450F8" w14:textId="77777777" w:rsidR="002C79E6" w:rsidRDefault="002C79E6" w:rsidP="002C79E6"/>
    <w:p w14:paraId="2E82F909" w14:textId="77777777" w:rsidR="002C79E6" w:rsidRDefault="002C79E6" w:rsidP="002C79E6"/>
    <w:p w14:paraId="719897EC" w14:textId="77777777" w:rsidR="002C79E6" w:rsidRDefault="002C79E6" w:rsidP="002C79E6"/>
    <w:p w14:paraId="060927C8" w14:textId="1E4205EF" w:rsidR="6A36C4BF" w:rsidRPr="004278E8" w:rsidRDefault="00A408B2" w:rsidP="00B863FB">
      <w:pPr>
        <w:pStyle w:val="Title"/>
        <w:rPr>
          <w:rFonts w:ascii="Times New Roman" w:hAnsi="Times New Roman" w:cs="Times New Roman"/>
          <w:sz w:val="24"/>
        </w:rPr>
      </w:pPr>
      <w:r w:rsidRPr="004278E8">
        <w:rPr>
          <w:rFonts w:ascii="Times New Roman" w:hAnsi="Times New Roman" w:cs="Times New Roman"/>
          <w:sz w:val="24"/>
        </w:rPr>
        <w:t>Rock Paper, Scissors Final Project Report</w:t>
      </w:r>
    </w:p>
    <w:p w14:paraId="2847DEA0" w14:textId="637FDF4D" w:rsidR="201D26C8" w:rsidRPr="004278E8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68347817" w14:textId="55A7CD22" w:rsidR="00A417C1" w:rsidRPr="004278E8" w:rsidRDefault="00A408B2" w:rsidP="00A408B2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278E8">
        <w:rPr>
          <w:rFonts w:ascii="Times New Roman" w:hAnsi="Times New Roman" w:cs="Times New Roman"/>
          <w:sz w:val="24"/>
          <w:szCs w:val="24"/>
        </w:rPr>
        <w:t>Corey Merritt and Jackson Hay</w:t>
      </w:r>
    </w:p>
    <w:p w14:paraId="3FEFEDA3" w14:textId="691CA5B1" w:rsidR="002C79E6" w:rsidRPr="004278E8" w:rsidRDefault="00A408B2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278E8">
        <w:rPr>
          <w:rFonts w:ascii="Times New Roman" w:hAnsi="Times New Roman" w:cs="Times New Roman"/>
          <w:sz w:val="24"/>
          <w:szCs w:val="24"/>
        </w:rPr>
        <w:t>Bellarmine University</w:t>
      </w:r>
    </w:p>
    <w:p w14:paraId="727C538A" w14:textId="3F58E5AB" w:rsidR="002C79E6" w:rsidRPr="004278E8" w:rsidRDefault="00166411" w:rsidP="00166411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278E8">
        <w:rPr>
          <w:rFonts w:ascii="Times New Roman" w:hAnsi="Times New Roman" w:cs="Times New Roman"/>
          <w:sz w:val="24"/>
          <w:szCs w:val="24"/>
        </w:rPr>
        <w:t>CS-150</w:t>
      </w:r>
    </w:p>
    <w:p w14:paraId="269DC05B" w14:textId="402764A2" w:rsidR="002C79E6" w:rsidRPr="004278E8" w:rsidRDefault="00166411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278E8">
        <w:rPr>
          <w:rFonts w:ascii="Times New Roman" w:hAnsi="Times New Roman" w:cs="Times New Roman"/>
          <w:sz w:val="24"/>
          <w:szCs w:val="24"/>
        </w:rPr>
        <w:t>Dr. Sa</w:t>
      </w:r>
      <w:r w:rsidR="004278E8" w:rsidRPr="004278E8">
        <w:rPr>
          <w:rFonts w:ascii="Times New Roman" w:hAnsi="Times New Roman" w:cs="Times New Roman"/>
          <w:sz w:val="24"/>
          <w:szCs w:val="24"/>
        </w:rPr>
        <w:t>r</w:t>
      </w:r>
      <w:r w:rsidRPr="004278E8">
        <w:rPr>
          <w:rFonts w:ascii="Times New Roman" w:hAnsi="Times New Roman" w:cs="Times New Roman"/>
          <w:sz w:val="24"/>
          <w:szCs w:val="24"/>
        </w:rPr>
        <w:t>kar</w:t>
      </w:r>
    </w:p>
    <w:p w14:paraId="0CE93A34" w14:textId="1782D990" w:rsidR="201D26C8" w:rsidRPr="004278E8" w:rsidRDefault="004278E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4278E8">
        <w:rPr>
          <w:rFonts w:ascii="Times New Roman" w:hAnsi="Times New Roman" w:cs="Times New Roman"/>
          <w:sz w:val="24"/>
          <w:szCs w:val="24"/>
        </w:rPr>
        <w:t>December 12, 2023</w:t>
      </w:r>
    </w:p>
    <w:p w14:paraId="6A6A99E1" w14:textId="77777777" w:rsidR="201D26C8" w:rsidRPr="004278E8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69E4766" w14:textId="77777777" w:rsidR="201D26C8" w:rsidRPr="004278E8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125D4C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361473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5F4D54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A7D52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DA8D50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101D059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19A82C25" w14:textId="72355C9B" w:rsidR="67AE9998" w:rsidRDefault="00205DC5" w:rsidP="00205DC5">
      <w:pPr>
        <w:pStyle w:val="TableFigure"/>
        <w:spacing w:after="160"/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</w:pPr>
      <w:r w:rsidRPr="00205DC5"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  <w:lastRenderedPageBreak/>
        <w:t>Abstract:</w:t>
      </w:r>
    </w:p>
    <w:p w14:paraId="4D8F1E6A" w14:textId="61207044" w:rsidR="00205DC5" w:rsidRDefault="001B53A9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Our project is designed to recreate the historical game rock, paper, scissors in a interactive and innovative way. </w:t>
      </w:r>
      <w:r w:rsidR="00302082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 game takes user input and compares it to the random choice by the computer and determines a winner. </w:t>
      </w:r>
      <w:r w:rsidR="00AE3090" w:rsidRPr="00AE3090">
        <w:rPr>
          <w:rFonts w:ascii="Times New Roman" w:eastAsia="Calibri" w:hAnsi="Times New Roman" w:cs="Times New Roman"/>
          <w:noProof/>
          <w:color w:val="000000" w:themeColor="text2"/>
          <w:sz w:val="24"/>
        </w:rPr>
        <w:t>This report outlines the project's objectives, methodologies, outcomes, and the implementation of key features.</w:t>
      </w:r>
    </w:p>
    <w:p w14:paraId="08457090" w14:textId="77777777" w:rsidR="00FA63BE" w:rsidRDefault="00FA63BE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49F88C18" w14:textId="0C43C683" w:rsidR="0000585D" w:rsidRDefault="0000585D" w:rsidP="00205DC5">
      <w:pPr>
        <w:pStyle w:val="TableFigure"/>
        <w:spacing w:after="160"/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</w:pPr>
      <w:r w:rsidRPr="0000585D"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  <w:t>Introduction:</w:t>
      </w:r>
    </w:p>
    <w:p w14:paraId="7A4415C0" w14:textId="129541F8" w:rsidR="0000585D" w:rsidRDefault="00CA757C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In a world were games are becoming more </w:t>
      </w:r>
      <w:r w:rsidR="0043101F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interactive and </w:t>
      </w:r>
      <w:r w:rsidR="00A83CB4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software developed </w:t>
      </w:r>
      <w:r w:rsidR="00446AE6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we take things back to </w:t>
      </w:r>
      <w:r w:rsidR="00FC7FDE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a </w:t>
      </w:r>
      <w:r w:rsidR="00446AE6">
        <w:rPr>
          <w:rFonts w:ascii="Times New Roman" w:eastAsia="Calibri" w:hAnsi="Times New Roman" w:cs="Times New Roman"/>
          <w:noProof/>
          <w:color w:val="000000" w:themeColor="text2"/>
          <w:sz w:val="24"/>
        </w:rPr>
        <w:t>simple time and create the classic game of Rock, Paper, Scissors</w:t>
      </w:r>
      <w:r w:rsidR="00A83CB4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but with</w:t>
      </w:r>
      <w:r w:rsidR="00FC7FDE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this software developed innovation. </w:t>
      </w:r>
      <w:r w:rsidR="003B4607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 interactive game </w:t>
      </w:r>
      <w:r w:rsidR="008A1CE5">
        <w:rPr>
          <w:rFonts w:ascii="Times New Roman" w:eastAsia="Calibri" w:hAnsi="Times New Roman" w:cs="Times New Roman"/>
          <w:noProof/>
          <w:color w:val="000000" w:themeColor="text2"/>
          <w:sz w:val="24"/>
        </w:rPr>
        <w:t>acts as a user friendly time wasting game</w:t>
      </w:r>
      <w:r w:rsidR="000E726E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. </w:t>
      </w:r>
      <w:r w:rsidR="00B71E0D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It implements several </w:t>
      </w:r>
      <w:r w:rsidR="00090D01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features in python to simplify and make the user’s experience </w:t>
      </w:r>
      <w:r w:rsidR="005C7DCB">
        <w:rPr>
          <w:rFonts w:ascii="Times New Roman" w:eastAsia="Calibri" w:hAnsi="Times New Roman" w:cs="Times New Roman"/>
          <w:noProof/>
          <w:color w:val="000000" w:themeColor="text2"/>
          <w:sz w:val="24"/>
        </w:rPr>
        <w:t>more pleasuable.</w:t>
      </w:r>
    </w:p>
    <w:p w14:paraId="2EAD8BF5" w14:textId="77777777" w:rsidR="00DB582E" w:rsidRDefault="00DB582E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522D861D" w14:textId="297FB5F1" w:rsidR="00DB582E" w:rsidRDefault="00FD4C11" w:rsidP="00205DC5">
      <w:pPr>
        <w:pStyle w:val="TableFigure"/>
        <w:spacing w:after="160"/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</w:pPr>
      <w:r w:rsidRPr="00FD4C11"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  <w:t>Methodology:</w:t>
      </w:r>
    </w:p>
    <w:p w14:paraId="159D8FD8" w14:textId="23739E18" w:rsidR="00FD4C11" w:rsidRDefault="00E240D4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We used python to develop this game and used many key features </w:t>
      </w:r>
      <w:r w:rsidR="00AE7456">
        <w:rPr>
          <w:rFonts w:ascii="Times New Roman" w:eastAsia="Calibri" w:hAnsi="Times New Roman" w:cs="Times New Roman"/>
          <w:noProof/>
          <w:color w:val="000000" w:themeColor="text2"/>
          <w:sz w:val="24"/>
        </w:rPr>
        <w:t>with the programming language such as classes, funct</w:t>
      </w:r>
      <w:r w:rsidR="005B75F6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ions, and input statements to name a few. </w:t>
      </w:r>
      <w:r w:rsidR="002B6E4D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When we created the game we knew that we needed to find a way to keep track of the score and we used an if statement </w:t>
      </w:r>
      <w:r w:rsidR="00AD793E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and developed a class to do so. </w:t>
      </w:r>
      <w:r w:rsidR="00D73047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We knew the key to this project would be the utilization of several classes to define and calculate everything. </w:t>
      </w:r>
    </w:p>
    <w:p w14:paraId="68FED317" w14:textId="77777777" w:rsidR="005202B6" w:rsidRDefault="005202B6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6EE2F7C4" w14:textId="171A0D1E" w:rsidR="005202B6" w:rsidRDefault="005202B6" w:rsidP="00205DC5">
      <w:pPr>
        <w:pStyle w:val="TableFigure"/>
        <w:spacing w:after="160"/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</w:pPr>
      <w:r w:rsidRPr="005202B6"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  <w:t>Design and Implementation</w:t>
      </w:r>
      <w:r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  <w:t>:</w:t>
      </w:r>
    </w:p>
    <w:p w14:paraId="10354F27" w14:textId="1889CB42" w:rsidR="005202B6" w:rsidRDefault="00585304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We </w:t>
      </w:r>
      <w:r w:rsidR="007C1767">
        <w:rPr>
          <w:rFonts w:ascii="Times New Roman" w:eastAsia="Calibri" w:hAnsi="Times New Roman" w:cs="Times New Roman"/>
          <w:noProof/>
          <w:color w:val="000000" w:themeColor="text2"/>
          <w:sz w:val="24"/>
        </w:rPr>
        <w:t>used</w:t>
      </w:r>
      <w:r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a </w:t>
      </w:r>
      <w:r w:rsidR="007C1767">
        <w:rPr>
          <w:rFonts w:ascii="Times New Roman" w:eastAsia="Calibri" w:hAnsi="Times New Roman" w:cs="Times New Roman"/>
          <w:noProof/>
          <w:color w:val="000000" w:themeColor="text2"/>
          <w:sz w:val="24"/>
        </w:rPr>
        <w:softHyphen/>
      </w:r>
      <w:r w:rsidR="007C1767">
        <w:rPr>
          <w:rFonts w:ascii="Times New Roman" w:eastAsia="Calibri" w:hAnsi="Times New Roman" w:cs="Times New Roman"/>
          <w:noProof/>
          <w:color w:val="000000" w:themeColor="text2"/>
          <w:sz w:val="24"/>
        </w:rPr>
        <w:softHyphen/>
        <w:t xml:space="preserve">__init__ statement </w:t>
      </w:r>
      <w:r w:rsidR="00D3376B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to give the options of rock, paper, scissors and to make a score tracker for </w:t>
      </w:r>
      <w:r w:rsidR="00012CAC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bothe the user and CPU. Then used </w:t>
      </w:r>
      <w:r w:rsidR="00894822">
        <w:rPr>
          <w:rFonts w:ascii="Times New Roman" w:eastAsia="Calibri" w:hAnsi="Times New Roman" w:cs="Times New Roman"/>
          <w:noProof/>
          <w:color w:val="000000" w:themeColor="text2"/>
          <w:sz w:val="24"/>
        </w:rPr>
        <w:t>two</w:t>
      </w:r>
      <w:r w:rsidR="00B00F18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class</w:t>
      </w:r>
      <w:r w:rsidR="00894822">
        <w:rPr>
          <w:rFonts w:ascii="Times New Roman" w:eastAsia="Calibri" w:hAnsi="Times New Roman" w:cs="Times New Roman"/>
          <w:noProof/>
          <w:color w:val="000000" w:themeColor="text2"/>
          <w:sz w:val="24"/>
        </w:rPr>
        <w:t>es</w:t>
      </w:r>
      <w:r w:rsidR="00B00F18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so that a user c</w:t>
      </w:r>
      <w:r w:rsidR="00D9729F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an input their choice </w:t>
      </w:r>
      <w:r w:rsidR="00D9729F">
        <w:rPr>
          <w:rFonts w:ascii="Times New Roman" w:eastAsia="Calibri" w:hAnsi="Times New Roman" w:cs="Times New Roman"/>
          <w:noProof/>
          <w:color w:val="000000" w:themeColor="text2"/>
          <w:sz w:val="24"/>
        </w:rPr>
        <w:lastRenderedPageBreak/>
        <w:t xml:space="preserve">and for the </w:t>
      </w:r>
      <w:r w:rsidR="00BD327E">
        <w:rPr>
          <w:rFonts w:ascii="Times New Roman" w:eastAsia="Calibri" w:hAnsi="Times New Roman" w:cs="Times New Roman"/>
          <w:noProof/>
          <w:color w:val="000000" w:themeColor="text2"/>
          <w:sz w:val="24"/>
        </w:rPr>
        <w:t>CPU to generate a choice. We used</w:t>
      </w:r>
      <w:r w:rsidR="007C1767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an if statement </w:t>
      </w:r>
      <w:r w:rsidR="007E5FC1">
        <w:rPr>
          <w:rFonts w:ascii="Times New Roman" w:eastAsia="Calibri" w:hAnsi="Times New Roman" w:cs="Times New Roman"/>
          <w:noProof/>
          <w:color w:val="000000" w:themeColor="text2"/>
          <w:sz w:val="24"/>
        </w:rPr>
        <w:t>within a class to compare the choices and to add a point to the winner’s score.</w:t>
      </w:r>
      <w:r w:rsidR="00C5449F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This will repeat until the user types no when they are finished playing and then the game will end. </w:t>
      </w:r>
    </w:p>
    <w:p w14:paraId="421702F1" w14:textId="77777777" w:rsidR="00C5449F" w:rsidRDefault="00C5449F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443FF6A4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>import random</w:t>
      </w:r>
    </w:p>
    <w:p w14:paraId="64E5CF3D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5F4C32F2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>class RPSGame:</w:t>
      </w:r>
    </w:p>
    <w:p w14:paraId="094B5B50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def __init__(self):</w:t>
      </w:r>
    </w:p>
    <w:p w14:paraId="2AFAC708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self.choices = ["rock", "paper", "scissors"]</w:t>
      </w:r>
    </w:p>
    <w:p w14:paraId="71B255DF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self.player_score = 0</w:t>
      </w:r>
    </w:p>
    <w:p w14:paraId="61952F4A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self.computer_score = 0</w:t>
      </w:r>
    </w:p>
    <w:p w14:paraId="33441DA6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57323522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def get_player_choice(self):</w:t>
      </w:r>
    </w:p>
    <w:p w14:paraId="3C2D2C4C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while True:</w:t>
      </w:r>
    </w:p>
    <w:p w14:paraId="2C093C5F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choice = input("Enter your choice (rock, paper, scissors): ").lower()</w:t>
      </w:r>
    </w:p>
    <w:p w14:paraId="795DDD67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if choice in self.choices:</w:t>
      </w:r>
    </w:p>
    <w:p w14:paraId="2103B0E8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    return choice</w:t>
      </w:r>
    </w:p>
    <w:p w14:paraId="25A66AC2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else:</w:t>
      </w:r>
    </w:p>
    <w:p w14:paraId="7C5A49F9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    print("Invalid choice. Please enter rock, paper, or scissors.")</w:t>
      </w:r>
    </w:p>
    <w:p w14:paraId="2ED4C9D2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344F5A93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def get_computer_choice(self):</w:t>
      </w:r>
    </w:p>
    <w:p w14:paraId="635298B6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return random.choice(self.choices)</w:t>
      </w:r>
    </w:p>
    <w:p w14:paraId="72B959C0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4BB52092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lastRenderedPageBreak/>
        <w:t xml:space="preserve">    def determine_winner(self, player_choice, computer_choice):</w:t>
      </w:r>
    </w:p>
    <w:p w14:paraId="7EAF6AC2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if player_choice == computer_choice:</w:t>
      </w:r>
    </w:p>
    <w:p w14:paraId="2A9F9FFF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return "It's a tie!"</w:t>
      </w:r>
    </w:p>
    <w:p w14:paraId="48C9B581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elif (</w:t>
      </w:r>
    </w:p>
    <w:p w14:paraId="7D44F4B8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(player_choice == "rock" and computer_choice == "scissors")</w:t>
      </w:r>
    </w:p>
    <w:p w14:paraId="596D3565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or (player_choice == "paper" and computer_choice == "rock")</w:t>
      </w:r>
    </w:p>
    <w:p w14:paraId="4DA65BF3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or (player_choice == "scissors" and computer_choice == "paper")</w:t>
      </w:r>
    </w:p>
    <w:p w14:paraId="02226793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):</w:t>
      </w:r>
    </w:p>
    <w:p w14:paraId="7CEC3443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self.player_score += 1</w:t>
      </w:r>
    </w:p>
    <w:p w14:paraId="0C9DE196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return "You win!"</w:t>
      </w:r>
    </w:p>
    <w:p w14:paraId="1FE3E99F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else:</w:t>
      </w:r>
    </w:p>
    <w:p w14:paraId="05864019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self.computer_score += 1</w:t>
      </w:r>
    </w:p>
    <w:p w14:paraId="0A55AF90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return "Computer wins!"</w:t>
      </w:r>
    </w:p>
    <w:p w14:paraId="143CEECC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00A1C687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def display_scores(self):</w:t>
      </w:r>
    </w:p>
    <w:p w14:paraId="5949E848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print(f"Player Score: {self.player_score} | Computer Score: {self.computer_score}")</w:t>
      </w:r>
    </w:p>
    <w:p w14:paraId="0360F7B0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3A0ADE99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def play_game(self):</w:t>
      </w:r>
    </w:p>
    <w:p w14:paraId="4E0A6E3F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print("Let's play Rock-Paper-Scissors!")</w:t>
      </w:r>
    </w:p>
    <w:p w14:paraId="0134387D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while True:</w:t>
      </w:r>
    </w:p>
    <w:p w14:paraId="4B67BF78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player_choice = self.get_player_choice()</w:t>
      </w:r>
    </w:p>
    <w:p w14:paraId="662930F0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computer_choice = self.get_computer_choice()</w:t>
      </w:r>
    </w:p>
    <w:p w14:paraId="55476464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2EE33E2D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lastRenderedPageBreak/>
        <w:t xml:space="preserve">            print(f"\nYou chose: {player_choice}")</w:t>
      </w:r>
    </w:p>
    <w:p w14:paraId="5ED502C3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print(f"Computer chose: {computer_choice}")</w:t>
      </w:r>
    </w:p>
    <w:p w14:paraId="2CD7D872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6F974C93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result = self.determine_winner(player_choice, computer_choice)</w:t>
      </w:r>
    </w:p>
    <w:p w14:paraId="1A61A854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print(result)</w:t>
      </w:r>
    </w:p>
    <w:p w14:paraId="2F835AFC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self.display_scores()</w:t>
      </w:r>
    </w:p>
    <w:p w14:paraId="5D463F6D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6AFC162E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play_again = input("Do you want to play again? (yes/no): ").lower()</w:t>
      </w:r>
    </w:p>
    <w:p w14:paraId="63EBDDE4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if play_again != "yes":</w:t>
      </w:r>
    </w:p>
    <w:p w14:paraId="6AAC6558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    print("Thanks for playing!")</w:t>
      </w:r>
    </w:p>
    <w:p w14:paraId="72B8C1EC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            break</w:t>
      </w:r>
    </w:p>
    <w:p w14:paraId="34F47C96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225C5817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>if __name__ == "__main__":</w:t>
      </w:r>
    </w:p>
    <w:p w14:paraId="4BAC3CC7" w14:textId="77777777" w:rsidR="00EB0B4A" w:rsidRP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game = RPSGame()</w:t>
      </w:r>
    </w:p>
    <w:p w14:paraId="19D59530" w14:textId="29A470A4" w:rsidR="00EB0B4A" w:rsidRDefault="00EB0B4A" w:rsidP="00EB0B4A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   game.play_game()</w:t>
      </w:r>
    </w:p>
    <w:p w14:paraId="5B140BF9" w14:textId="77777777" w:rsidR="005202B6" w:rsidRDefault="005202B6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18FD9791" w14:textId="048213FE" w:rsidR="00EB0B4A" w:rsidRDefault="00EB0B4A" w:rsidP="00205DC5">
      <w:pPr>
        <w:pStyle w:val="TableFigure"/>
        <w:spacing w:after="160"/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</w:pPr>
      <w:r w:rsidRPr="00EB0B4A"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  <w:t>Results/Findings:</w:t>
      </w:r>
    </w:p>
    <w:p w14:paraId="4532D3BB" w14:textId="18545F58" w:rsidR="00EB0B4A" w:rsidRDefault="00EB0B4A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As seen with the code above we used </w:t>
      </w:r>
      <w:r w:rsidR="0001057E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classes to set up every part of the game. </w:t>
      </w:r>
      <w:r w:rsidR="001F2715">
        <w:rPr>
          <w:rFonts w:ascii="Times New Roman" w:eastAsia="Calibri" w:hAnsi="Times New Roman" w:cs="Times New Roman"/>
          <w:noProof/>
          <w:color w:val="000000" w:themeColor="text2"/>
          <w:sz w:val="24"/>
        </w:rPr>
        <w:t>We first start by inputing random so we input a random choice for the CPU later in the code. The first class</w:t>
      </w:r>
      <w:r w:rsidR="00491A7B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uses self functions, the first to create a list of the choices Rock, Paper, Scisors, the second and third create a score tracker for the user and CPU. </w:t>
      </w:r>
      <w:r w:rsidR="00ED44FC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 second class uses a </w:t>
      </w:r>
      <w:r w:rsidR="00B058D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input statement to allow the user to make their choice and generates an ivalid message if user chooses an option not on the original list. The third class uses a random choice function to </w:t>
      </w:r>
      <w:r w:rsidR="00AB1FB3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generate the CPU’s choice. </w:t>
      </w:r>
      <w:r w:rsidR="007B40AE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 </w:t>
      </w:r>
      <w:r w:rsidR="007B40AE">
        <w:rPr>
          <w:rFonts w:ascii="Times New Roman" w:eastAsia="Calibri" w:hAnsi="Times New Roman" w:cs="Times New Roman"/>
          <w:noProof/>
          <w:color w:val="000000" w:themeColor="text2"/>
          <w:sz w:val="24"/>
        </w:rPr>
        <w:lastRenderedPageBreak/>
        <w:t xml:space="preserve">next class uses an if statement to compare the answers and to add a point to the winner. Then the class after </w:t>
      </w:r>
      <w:r w:rsidR="003702B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uses a print statement to show the current score. </w:t>
      </w:r>
      <w:r w:rsidR="0056049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 last class is used to show the results and to allow the </w:t>
      </w:r>
      <w:r w:rsidR="00E7015B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user to end the game using a break. </w:t>
      </w:r>
    </w:p>
    <w:p w14:paraId="10512F53" w14:textId="77777777" w:rsidR="00E7015B" w:rsidRDefault="00E7015B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2674EC30" w14:textId="73FBE5A9" w:rsidR="005C2DCA" w:rsidRDefault="005C2DCA" w:rsidP="00205DC5">
      <w:pPr>
        <w:pStyle w:val="TableFigure"/>
        <w:spacing w:after="160"/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  <w:t>Discussion:</w:t>
      </w:r>
    </w:p>
    <w:p w14:paraId="0C2E33D9" w14:textId="1DDE8FF7" w:rsidR="005C2DCA" w:rsidRDefault="005C2DCA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 significance of this project is allow everyday users to play a interractive </w:t>
      </w:r>
      <w:r w:rsidR="00E27C1A">
        <w:rPr>
          <w:rFonts w:ascii="Times New Roman" w:eastAsia="Calibri" w:hAnsi="Times New Roman" w:cs="Times New Roman"/>
          <w:noProof/>
          <w:color w:val="000000" w:themeColor="text2"/>
          <w:sz w:val="24"/>
        </w:rPr>
        <w:t>version of Rock, Paper, Scissors online. This is important because it get be an enjoyable for people to pass time and help anti-social play a simple but entertaining game. Things we could improve on is create</w:t>
      </w:r>
      <w:r w:rsidR="00570A6E">
        <w:rPr>
          <w:rFonts w:ascii="Times New Roman" w:eastAsia="Calibri" w:hAnsi="Times New Roman" w:cs="Times New Roman"/>
          <w:noProof/>
          <w:color w:val="000000" w:themeColor="text2"/>
          <w:sz w:val="24"/>
        </w:rPr>
        <w:t>ing an ultiime score counter, an adaptable AI that makes smarter deciscions based on users previous choices and patterns to make the game more difficult, or add a way to</w:t>
      </w:r>
      <w:r w:rsidR="005E47C6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adjust the CPU’s difficulty, and allow a user to face another user. </w:t>
      </w:r>
    </w:p>
    <w:p w14:paraId="52D8D6D4" w14:textId="77777777" w:rsidR="005E47C6" w:rsidRDefault="005E47C6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p w14:paraId="67B2FC9B" w14:textId="674C880E" w:rsidR="005E47C6" w:rsidRPr="005E47C6" w:rsidRDefault="005E47C6" w:rsidP="00205DC5">
      <w:pPr>
        <w:pStyle w:val="TableFigure"/>
        <w:spacing w:after="160"/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</w:pPr>
      <w:r w:rsidRPr="005E47C6">
        <w:rPr>
          <w:rFonts w:ascii="Times New Roman" w:eastAsia="Calibri" w:hAnsi="Times New Roman" w:cs="Times New Roman"/>
          <w:b/>
          <w:bCs/>
          <w:noProof/>
          <w:color w:val="000000" w:themeColor="text2"/>
          <w:sz w:val="24"/>
        </w:rPr>
        <w:t>Conclusion:</w:t>
      </w:r>
    </w:p>
    <w:p w14:paraId="3D2E0F12" w14:textId="256DC76B" w:rsidR="005E47C6" w:rsidRPr="005C2DCA" w:rsidRDefault="005E47C6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We succesfully </w:t>
      </w:r>
      <w:r w:rsidR="00572977">
        <w:rPr>
          <w:rFonts w:ascii="Times New Roman" w:eastAsia="Calibri" w:hAnsi="Times New Roman" w:cs="Times New Roman"/>
          <w:noProof/>
          <w:color w:val="000000" w:themeColor="text2"/>
          <w:sz w:val="24"/>
        </w:rPr>
        <w:t>built the classic game Rock, Paper, Scissors t</w:t>
      </w:r>
      <w:r w:rsidR="00EA4A14">
        <w:rPr>
          <w:rFonts w:ascii="Times New Roman" w:eastAsia="Calibri" w:hAnsi="Times New Roman" w:cs="Times New Roman"/>
          <w:noProof/>
          <w:color w:val="000000" w:themeColor="text2"/>
          <w:sz w:val="24"/>
        </w:rPr>
        <w:t>o allow a user to face a computer. Th</w:t>
      </w:r>
      <w:r w:rsidR="00BC313D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e code generates the user choice and compares it to the choice of the CPU and </w:t>
      </w:r>
      <w:r w:rsidR="005C2A6D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accurtely awards a point to the winner and continues to track this until the user decides to end the game and exit the code. </w:t>
      </w:r>
      <w:r w:rsidR="00E25EE5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We did this by using python to create functions, classes, if statements, and other important </w:t>
      </w:r>
      <w:r w:rsidR="0095192D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Python features. Overall, we created </w:t>
      </w:r>
      <w:r w:rsidR="007E78BC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a highly interactive game of Rock, Paper, Scissors that is not only simple but enjoyable for the user. </w:t>
      </w:r>
    </w:p>
    <w:p w14:paraId="016D7332" w14:textId="77777777" w:rsidR="00E7015B" w:rsidRPr="00EB0B4A" w:rsidRDefault="00E7015B" w:rsidP="00205DC5">
      <w:pPr>
        <w:pStyle w:val="TableFigure"/>
        <w:spacing w:after="16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</w:p>
    <w:sectPr w:rsidR="00E7015B" w:rsidRPr="00EB0B4A"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4327" w14:textId="77777777" w:rsidR="00A8599B" w:rsidRDefault="00A8599B">
      <w:pPr>
        <w:spacing w:line="240" w:lineRule="auto"/>
      </w:pPr>
      <w:r>
        <w:separator/>
      </w:r>
    </w:p>
    <w:p w14:paraId="3E17FA79" w14:textId="77777777" w:rsidR="00A8599B" w:rsidRDefault="00A8599B"/>
  </w:endnote>
  <w:endnote w:type="continuationSeparator" w:id="0">
    <w:p w14:paraId="067BDAA9" w14:textId="77777777" w:rsidR="00A8599B" w:rsidRDefault="00A8599B">
      <w:pPr>
        <w:spacing w:line="240" w:lineRule="auto"/>
      </w:pPr>
      <w:r>
        <w:continuationSeparator/>
      </w:r>
    </w:p>
    <w:p w14:paraId="5880314D" w14:textId="77777777" w:rsidR="00A8599B" w:rsidRDefault="00A859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1A05" w14:textId="77777777" w:rsidR="00A8599B" w:rsidRDefault="00A8599B">
      <w:pPr>
        <w:spacing w:line="240" w:lineRule="auto"/>
      </w:pPr>
      <w:r>
        <w:separator/>
      </w:r>
    </w:p>
    <w:p w14:paraId="6D31268D" w14:textId="77777777" w:rsidR="00A8599B" w:rsidRDefault="00A8599B"/>
  </w:footnote>
  <w:footnote w:type="continuationSeparator" w:id="0">
    <w:p w14:paraId="66083A9A" w14:textId="77777777" w:rsidR="00A8599B" w:rsidRDefault="00A8599B">
      <w:pPr>
        <w:spacing w:line="240" w:lineRule="auto"/>
      </w:pPr>
      <w:r>
        <w:continuationSeparator/>
      </w:r>
    </w:p>
    <w:p w14:paraId="64BD0E8B" w14:textId="77777777" w:rsidR="00A8599B" w:rsidRDefault="00A859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221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11131E" w14:textId="429994BB" w:rsidR="001C2D77" w:rsidRDefault="001C2D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FF7B0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FB766C"/>
    <w:multiLevelType w:val="hybridMultilevel"/>
    <w:tmpl w:val="8A6C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1402641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DE"/>
    <w:rsid w:val="0000585D"/>
    <w:rsid w:val="0001057E"/>
    <w:rsid w:val="00012CAC"/>
    <w:rsid w:val="00023AFE"/>
    <w:rsid w:val="00090D01"/>
    <w:rsid w:val="000A3D9B"/>
    <w:rsid w:val="000D4642"/>
    <w:rsid w:val="000D539D"/>
    <w:rsid w:val="000E726E"/>
    <w:rsid w:val="00116273"/>
    <w:rsid w:val="00166411"/>
    <w:rsid w:val="001B53A9"/>
    <w:rsid w:val="001C2D77"/>
    <w:rsid w:val="001F2715"/>
    <w:rsid w:val="00205DC5"/>
    <w:rsid w:val="002B6E4D"/>
    <w:rsid w:val="002C79E6"/>
    <w:rsid w:val="002F3AE9"/>
    <w:rsid w:val="00302082"/>
    <w:rsid w:val="003702B9"/>
    <w:rsid w:val="003804CC"/>
    <w:rsid w:val="003B4607"/>
    <w:rsid w:val="004278E8"/>
    <w:rsid w:val="0043101F"/>
    <w:rsid w:val="00446AE6"/>
    <w:rsid w:val="00491A7B"/>
    <w:rsid w:val="005202B6"/>
    <w:rsid w:val="0056049A"/>
    <w:rsid w:val="00570A6E"/>
    <w:rsid w:val="00572977"/>
    <w:rsid w:val="00585304"/>
    <w:rsid w:val="005B75F6"/>
    <w:rsid w:val="005C199E"/>
    <w:rsid w:val="005C2A6D"/>
    <w:rsid w:val="005C2DCA"/>
    <w:rsid w:val="005C7DCB"/>
    <w:rsid w:val="005E47C6"/>
    <w:rsid w:val="00664C1A"/>
    <w:rsid w:val="007B40AE"/>
    <w:rsid w:val="007C1767"/>
    <w:rsid w:val="007C7EED"/>
    <w:rsid w:val="007E5FC1"/>
    <w:rsid w:val="007E78BC"/>
    <w:rsid w:val="00803DBE"/>
    <w:rsid w:val="0087407D"/>
    <w:rsid w:val="00894822"/>
    <w:rsid w:val="008A1CE5"/>
    <w:rsid w:val="0095192D"/>
    <w:rsid w:val="00A252CF"/>
    <w:rsid w:val="00A408B2"/>
    <w:rsid w:val="00A417C1"/>
    <w:rsid w:val="00A83CB4"/>
    <w:rsid w:val="00A8599B"/>
    <w:rsid w:val="00AB1FB3"/>
    <w:rsid w:val="00AD793E"/>
    <w:rsid w:val="00AE3090"/>
    <w:rsid w:val="00AE7456"/>
    <w:rsid w:val="00B00F18"/>
    <w:rsid w:val="00B058DA"/>
    <w:rsid w:val="00B71E0D"/>
    <w:rsid w:val="00B7581E"/>
    <w:rsid w:val="00B863FB"/>
    <w:rsid w:val="00B86440"/>
    <w:rsid w:val="00BA73DE"/>
    <w:rsid w:val="00BB2D6F"/>
    <w:rsid w:val="00BC313D"/>
    <w:rsid w:val="00BD327E"/>
    <w:rsid w:val="00C00F8F"/>
    <w:rsid w:val="00C03068"/>
    <w:rsid w:val="00C5449F"/>
    <w:rsid w:val="00CA757C"/>
    <w:rsid w:val="00D3376B"/>
    <w:rsid w:val="00D620FD"/>
    <w:rsid w:val="00D73047"/>
    <w:rsid w:val="00D91044"/>
    <w:rsid w:val="00D9729F"/>
    <w:rsid w:val="00DB582E"/>
    <w:rsid w:val="00E240D4"/>
    <w:rsid w:val="00E25EE5"/>
    <w:rsid w:val="00E27C1A"/>
    <w:rsid w:val="00E67454"/>
    <w:rsid w:val="00E7015B"/>
    <w:rsid w:val="00EA4A14"/>
    <w:rsid w:val="00EB0B4A"/>
    <w:rsid w:val="00ED44FC"/>
    <w:rsid w:val="00EF55C5"/>
    <w:rsid w:val="00F4476B"/>
    <w:rsid w:val="00F6242A"/>
    <w:rsid w:val="00FA63BE"/>
    <w:rsid w:val="00FC7FDE"/>
    <w:rsid w:val="00FD0666"/>
    <w:rsid w:val="00FD4C11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205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ey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47cc1d0f-d873-4824-9c75-8beeb66430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555F685203B499A39EA72BEDB4A0D" ma:contentTypeVersion="15" ma:contentTypeDescription="Create a new document." ma:contentTypeScope="" ma:versionID="dcbc6c419fbcd10f04c674c22ea4aba6">
  <xsd:schema xmlns:xsd="http://www.w3.org/2001/XMLSchema" xmlns:xs="http://www.w3.org/2001/XMLSchema" xmlns:p="http://schemas.microsoft.com/office/2006/metadata/properties" xmlns:ns1="http://schemas.microsoft.com/sharepoint/v3" xmlns:ns3="47cc1d0f-d873-4824-9c75-8beeb66430c7" xmlns:ns4="9fd00df6-89b0-40bd-ab72-f63c68ca74e0" targetNamespace="http://schemas.microsoft.com/office/2006/metadata/properties" ma:root="true" ma:fieldsID="de5999db2557ee9100fb16a383a136d6" ns1:_="" ns3:_="" ns4:_="">
    <xsd:import namespace="http://schemas.microsoft.com/sharepoint/v3"/>
    <xsd:import namespace="47cc1d0f-d873-4824-9c75-8beeb66430c7"/>
    <xsd:import namespace="9fd00df6-89b0-40bd-ab72-f63c68ca7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c1d0f-d873-4824-9c75-8beeb6643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00df6-89b0-40bd-ab72-f63c68ca7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7cc1d0f-d873-4824-9c75-8beeb66430c7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477D1-A9EE-4DB5-9E23-668276CDB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7cc1d0f-d873-4824-9c75-8beeb66430c7"/>
    <ds:schemaRef ds:uri="9fd00df6-89b0-40bd-ab72-f63c68ca7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2023-12-05T19:19:00Z</dcterms:created>
  <dcterms:modified xsi:type="dcterms:W3CDTF">2023-12-06T04:01:00Z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0x010100893555F685203B499A39EA72BEDB4A0D</vt:lpwstr>
  </property>
</Properties>
</file>